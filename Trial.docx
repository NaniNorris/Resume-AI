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8E0E35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8BA6E6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DF0D9D" wp14:editId="221A1C80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CF544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32AC2F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A86F54C" w14:textId="3A286EB0" w:rsidR="001B2ABD" w:rsidRDefault="00921964" w:rsidP="001B2ABD">
            <w:pPr>
              <w:pStyle w:val="Title"/>
            </w:pPr>
            <w:r w:rsidRPr="00921964">
              <w:t>{{</w:t>
            </w:r>
            <w:r>
              <w:t>NAME</w:t>
            </w:r>
            <w:r w:rsidRPr="00921964">
              <w:t>}}</w:t>
            </w:r>
          </w:p>
          <w:sdt>
            <w:sdtPr>
              <w:rPr>
                <w:spacing w:val="0"/>
                <w:w w:val="97"/>
              </w:rPr>
              <w:id w:val="2107002140"/>
              <w:placeholder>
                <w:docPart w:val="E9CB942A04E54790AEDE0EE4654A6F8D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14:paraId="467D1D7B" w14:textId="77777777" w:rsidR="001B2ABD" w:rsidRDefault="001B2ABD" w:rsidP="001B2ABD">
                <w:pPr>
                  <w:pStyle w:val="Subtitle"/>
                </w:pPr>
                <w:r w:rsidRPr="00381AB7">
                  <w:rPr>
                    <w:spacing w:val="0"/>
                    <w:w w:val="97"/>
                  </w:rPr>
                  <w:t>JOB TITLE HER</w:t>
                </w:r>
                <w:r w:rsidRPr="00381AB7">
                  <w:rPr>
                    <w:spacing w:val="13"/>
                    <w:w w:val="97"/>
                  </w:rPr>
                  <w:t>E</w:t>
                </w:r>
              </w:p>
            </w:sdtContent>
          </w:sdt>
        </w:tc>
      </w:tr>
      <w:tr w:rsidR="001B2ABD" w14:paraId="70BA131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C032315D08F4396BAF94CE14D7FD513"/>
              </w:placeholder>
              <w:temporary/>
              <w:showingPlcHdr/>
              <w15:appearance w15:val="hidden"/>
            </w:sdtPr>
            <w:sdtContent>
              <w:p w14:paraId="767EF49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17760DD" w14:textId="509F6221" w:rsidR="00036450" w:rsidRDefault="00921964" w:rsidP="009260CD">
            <w:r w:rsidRPr="00921964">
              <w:t>{{</w:t>
            </w:r>
            <w:r>
              <w:t>summary</w:t>
            </w:r>
            <w:r w:rsidRPr="00921964">
              <w:t>}}</w:t>
            </w:r>
          </w:p>
          <w:p w14:paraId="1BCBD3A2" w14:textId="77777777" w:rsidR="00036450" w:rsidRDefault="00036450" w:rsidP="00036450"/>
          <w:sdt>
            <w:sdtPr>
              <w:id w:val="-1954003311"/>
              <w:placeholder>
                <w:docPart w:val="87AF3CFEEDEA4A54B375CA7C5D58DD3F"/>
              </w:placeholder>
              <w:temporary/>
              <w:showingPlcHdr/>
              <w15:appearance w15:val="hidden"/>
            </w:sdtPr>
            <w:sdtContent>
              <w:p w14:paraId="75829D0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4F2730C09C04C15B772444A1BD0AFE0"/>
              </w:placeholder>
              <w:temporary/>
              <w:showingPlcHdr/>
              <w15:appearance w15:val="hidden"/>
            </w:sdtPr>
            <w:sdtContent>
              <w:p w14:paraId="2ED00C8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E7EA821" w14:textId="2BEFBFEE" w:rsidR="004D3011" w:rsidRDefault="00921964" w:rsidP="004D3011">
            <w:r w:rsidRPr="00921964">
              <w:t>{{</w:t>
            </w:r>
            <w:proofErr w:type="spellStart"/>
            <w:r>
              <w:t>contact_info</w:t>
            </w:r>
            <w:proofErr w:type="spellEnd"/>
            <w:r w:rsidRPr="00921964">
              <w:t>}}</w:t>
            </w:r>
          </w:p>
          <w:p w14:paraId="5C05068D" w14:textId="77777777" w:rsidR="004D3011" w:rsidRPr="004D3011" w:rsidRDefault="004D3011" w:rsidP="004D3011"/>
          <w:sdt>
            <w:sdtPr>
              <w:id w:val="67859272"/>
              <w:placeholder>
                <w:docPart w:val="44DB8DF1EDD44A598C1BE2B3E08B8B67"/>
              </w:placeholder>
              <w:temporary/>
              <w:showingPlcHdr/>
              <w15:appearance w15:val="hidden"/>
            </w:sdtPr>
            <w:sdtContent>
              <w:p w14:paraId="47D94622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62CD286150894C9C80DDD78860D28144"/>
              </w:placeholder>
              <w:temporary/>
              <w:showingPlcHdr/>
              <w15:appearance w15:val="hidden"/>
            </w:sdtPr>
            <w:sdtContent>
              <w:p w14:paraId="75646A4E" w14:textId="77777777" w:rsidR="004D3011" w:rsidRDefault="00E4381A" w:rsidP="004D3011">
                <w:r>
                  <w:t>Website goes here</w:t>
                </w:r>
              </w:p>
            </w:sdtContent>
          </w:sdt>
          <w:p w14:paraId="284F1804" w14:textId="77777777" w:rsidR="004D3011" w:rsidRDefault="004D3011" w:rsidP="004D3011"/>
          <w:sdt>
            <w:sdtPr>
              <w:id w:val="-240260293"/>
              <w:placeholder>
                <w:docPart w:val="97A8375E23334F4595A099675822104F"/>
              </w:placeholder>
              <w:temporary/>
              <w:showingPlcHdr/>
              <w15:appearance w15:val="hidden"/>
            </w:sdtPr>
            <w:sdtContent>
              <w:p w14:paraId="7D5917A8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DC7051278EB84C12B465A34FD142F597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5DED8FCD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8" w:history="1"/>
              </w:p>
            </w:sdtContent>
          </w:sdt>
          <w:sdt>
            <w:sdtPr>
              <w:id w:val="-1444214663"/>
              <w:placeholder>
                <w:docPart w:val="A51514F3D7E141F38AAD2B46E3A8DE95"/>
              </w:placeholder>
              <w:temporary/>
              <w:showingPlcHdr/>
              <w15:appearance w15:val="hidden"/>
            </w:sdtPr>
            <w:sdtContent>
              <w:p w14:paraId="7DB28A6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4E5EF2E3BBBF498D8DE21FF82CB7FAD4"/>
              </w:placeholder>
              <w:temporary/>
              <w:showingPlcHdr/>
              <w15:appearance w15:val="hidden"/>
            </w:sdtPr>
            <w:sdtContent>
              <w:p w14:paraId="457496F1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F2E359347F16423B8D9B594C5952970A"/>
              </w:placeholder>
              <w:temporary/>
              <w:showingPlcHdr/>
              <w15:appearance w15:val="hidden"/>
            </w:sdtPr>
            <w:sdtContent>
              <w:p w14:paraId="24CF6967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043A684C42354A1888820DEC3C865269"/>
              </w:placeholder>
              <w:temporary/>
              <w:showingPlcHdr/>
              <w15:appearance w15:val="hidden"/>
            </w:sdtPr>
            <w:sdtContent>
              <w:p w14:paraId="440B63B1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A6421171DE9544028486E8B0D419F6F1"/>
              </w:placeholder>
              <w:temporary/>
              <w:showingPlcHdr/>
              <w15:appearance w15:val="hidden"/>
            </w:sdtPr>
            <w:sdtContent>
              <w:p w14:paraId="03FC5DE3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03AA861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40784FCE5A749F784C2E601A1F1475A"/>
              </w:placeholder>
              <w:temporary/>
              <w:showingPlcHdr/>
              <w15:appearance w15:val="hidden"/>
            </w:sdtPr>
            <w:sdtContent>
              <w:p w14:paraId="3FE7C64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E4240B" w14:textId="612DA772" w:rsidR="00036450" w:rsidRDefault="00921964" w:rsidP="00036450">
            <w:r w:rsidRPr="00921964">
              <w:rPr>
                <w:b/>
              </w:rPr>
              <w:t>{{</w:t>
            </w:r>
            <w:r>
              <w:rPr>
                <w:b/>
              </w:rPr>
              <w:t>education</w:t>
            </w:r>
            <w:r w:rsidRPr="00921964">
              <w:rPr>
                <w:b/>
              </w:rPr>
              <w:t>}}</w:t>
            </w:r>
          </w:p>
          <w:sdt>
            <w:sdtPr>
              <w:id w:val="1001553383"/>
              <w:placeholder>
                <w:docPart w:val="07FAAFCE80024A088E3F8E71F398130D"/>
              </w:placeholder>
              <w:temporary/>
              <w:showingPlcHdr/>
              <w15:appearance w15:val="hidden"/>
            </w:sdtPr>
            <w:sdtContent>
              <w:p w14:paraId="47477F2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23937F2" w14:textId="55997C82" w:rsidR="004D3011" w:rsidRDefault="00921964" w:rsidP="00036450">
            <w:r w:rsidRPr="00921964">
              <w:rPr>
                <w:b/>
              </w:rPr>
              <w:t>{{</w:t>
            </w:r>
            <w:proofErr w:type="spellStart"/>
            <w:r w:rsidR="00381AB7" w:rsidRPr="00381AB7">
              <w:rPr>
                <w:b/>
              </w:rPr>
              <w:t>work_experience</w:t>
            </w:r>
            <w:proofErr w:type="spellEnd"/>
            <w:r w:rsidR="00381AB7" w:rsidRPr="00921964">
              <w:rPr>
                <w:b/>
              </w:rPr>
              <w:t xml:space="preserve"> </w:t>
            </w:r>
            <w:r w:rsidRPr="00921964">
              <w:rPr>
                <w:b/>
              </w:rPr>
              <w:t>}}</w:t>
            </w:r>
          </w:p>
          <w:sdt>
            <w:sdtPr>
              <w:id w:val="1669594239"/>
              <w:placeholder>
                <w:docPart w:val="578FF6928F1A457194CEB24AFC00BB32"/>
              </w:placeholder>
              <w:temporary/>
              <w:showingPlcHdr/>
              <w15:appearance w15:val="hidden"/>
            </w:sdtPr>
            <w:sdtContent>
              <w:p w14:paraId="082401A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8611D9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EC41385" wp14:editId="232DB7ED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2D7B00EB" w14:textId="77777777" w:rsidR="001919E5" w:rsidRDefault="001919E5" w:rsidP="000C45FF">
      <w:pPr>
        <w:tabs>
          <w:tab w:val="left" w:pos="990"/>
        </w:tabs>
      </w:pPr>
    </w:p>
    <w:sectPr w:rsidR="001919E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61DF" w14:textId="77777777" w:rsidR="00F22011" w:rsidRDefault="00F22011" w:rsidP="000C45FF">
      <w:r>
        <w:separator/>
      </w:r>
    </w:p>
  </w:endnote>
  <w:endnote w:type="continuationSeparator" w:id="0">
    <w:p w14:paraId="6267473E" w14:textId="77777777" w:rsidR="00F22011" w:rsidRDefault="00F2201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BAB2" w14:textId="77777777" w:rsidR="00F22011" w:rsidRDefault="00F22011" w:rsidP="000C45FF">
      <w:r>
        <w:separator/>
      </w:r>
    </w:p>
  </w:footnote>
  <w:footnote w:type="continuationSeparator" w:id="0">
    <w:p w14:paraId="414AF9A0" w14:textId="77777777" w:rsidR="00F22011" w:rsidRDefault="00F2201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5F0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AF7619" wp14:editId="6D526C8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64"/>
    <w:rsid w:val="00036450"/>
    <w:rsid w:val="00094499"/>
    <w:rsid w:val="00094A60"/>
    <w:rsid w:val="000C45FF"/>
    <w:rsid w:val="000E3FD1"/>
    <w:rsid w:val="00112054"/>
    <w:rsid w:val="001317D8"/>
    <w:rsid w:val="001525E1"/>
    <w:rsid w:val="00180329"/>
    <w:rsid w:val="0019001F"/>
    <w:rsid w:val="001919E5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1AB7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1964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2201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8A97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goeshere@exampl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i_Norris\AppData\Local\Microsoft\Office\16.0\DTS\en-IN%7b3CB0FC2F-4120-43BE-8668-9E9D892D1D2E%7d\%7b05BCB184-B6F8-490F-844F-638C146C0D32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CB942A04E54790AEDE0EE4654A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80754-4281-47DA-89DD-CB3C70EAE0DE}"/>
      </w:docPartPr>
      <w:docPartBody>
        <w:p w:rsidR="003B09ED" w:rsidRDefault="00000000">
          <w:pPr>
            <w:pStyle w:val="E9CB942A04E54790AEDE0EE4654A6F8D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4C032315D08F4396BAF94CE14D7F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E908F-ABDC-411F-8AD9-2A3AF079EAB9}"/>
      </w:docPartPr>
      <w:docPartBody>
        <w:p w:rsidR="003B09ED" w:rsidRDefault="00000000">
          <w:pPr>
            <w:pStyle w:val="4C032315D08F4396BAF94CE14D7FD513"/>
          </w:pPr>
          <w:r w:rsidRPr="00D5459D">
            <w:t>Profile</w:t>
          </w:r>
        </w:p>
      </w:docPartBody>
    </w:docPart>
    <w:docPart>
      <w:docPartPr>
        <w:name w:val="87AF3CFEEDEA4A54B375CA7C5D5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4AEB-3840-4E2A-A56B-5495355F747D}"/>
      </w:docPartPr>
      <w:docPartBody>
        <w:p w:rsidR="003B09ED" w:rsidRDefault="00000000">
          <w:pPr>
            <w:pStyle w:val="87AF3CFEEDEA4A54B375CA7C5D58DD3F"/>
          </w:pPr>
          <w:r w:rsidRPr="00CB0055">
            <w:t>Contact</w:t>
          </w:r>
        </w:p>
      </w:docPartBody>
    </w:docPart>
    <w:docPart>
      <w:docPartPr>
        <w:name w:val="74F2730C09C04C15B772444A1BD0A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59651-A41F-4DBD-8A80-4A76FEF3D5BE}"/>
      </w:docPartPr>
      <w:docPartBody>
        <w:p w:rsidR="003B09ED" w:rsidRDefault="00000000">
          <w:pPr>
            <w:pStyle w:val="74F2730C09C04C15B772444A1BD0AFE0"/>
          </w:pPr>
          <w:r w:rsidRPr="004D3011">
            <w:t>PHONE:</w:t>
          </w:r>
        </w:p>
      </w:docPartBody>
    </w:docPart>
    <w:docPart>
      <w:docPartPr>
        <w:name w:val="44DB8DF1EDD44A598C1BE2B3E08B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1C47-1ECE-4FD1-8FC4-E963E2DD0760}"/>
      </w:docPartPr>
      <w:docPartBody>
        <w:p w:rsidR="003B09ED" w:rsidRDefault="00000000">
          <w:pPr>
            <w:pStyle w:val="44DB8DF1EDD44A598C1BE2B3E08B8B67"/>
          </w:pPr>
          <w:r w:rsidRPr="004D3011">
            <w:t>WEBSITE:</w:t>
          </w:r>
        </w:p>
      </w:docPartBody>
    </w:docPart>
    <w:docPart>
      <w:docPartPr>
        <w:name w:val="62CD286150894C9C80DDD78860D2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B4A33-A50D-49FD-8F1E-F04B0FE44BA8}"/>
      </w:docPartPr>
      <w:docPartBody>
        <w:p w:rsidR="003B09ED" w:rsidRDefault="00000000">
          <w:pPr>
            <w:pStyle w:val="62CD286150894C9C80DDD78860D28144"/>
          </w:pPr>
          <w:r>
            <w:t>Website goes here</w:t>
          </w:r>
        </w:p>
      </w:docPartBody>
    </w:docPart>
    <w:docPart>
      <w:docPartPr>
        <w:name w:val="97A8375E23334F4595A0996758221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894BA-5018-4D7F-BF47-18EAF9AD582B}"/>
      </w:docPartPr>
      <w:docPartBody>
        <w:p w:rsidR="003B09ED" w:rsidRDefault="00000000">
          <w:pPr>
            <w:pStyle w:val="97A8375E23334F4595A099675822104F"/>
          </w:pPr>
          <w:r w:rsidRPr="004D3011">
            <w:t>EMAIL:</w:t>
          </w:r>
        </w:p>
      </w:docPartBody>
    </w:docPart>
    <w:docPart>
      <w:docPartPr>
        <w:name w:val="DC7051278EB84C12B465A34FD142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C2B0-2145-478D-A9B5-8E357BCFC5EC}"/>
      </w:docPartPr>
      <w:docPartBody>
        <w:p w:rsidR="003B09ED" w:rsidRDefault="00000000">
          <w:pPr>
            <w:pStyle w:val="DC7051278EB84C12B465A34FD142F59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A51514F3D7E141F38AAD2B46E3A8D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82A21-2887-466D-8B85-161DED0E064C}"/>
      </w:docPartPr>
      <w:docPartBody>
        <w:p w:rsidR="003B09ED" w:rsidRDefault="00000000">
          <w:pPr>
            <w:pStyle w:val="A51514F3D7E141F38AAD2B46E3A8DE95"/>
          </w:pPr>
          <w:r w:rsidRPr="00CB0055">
            <w:t>Hobbies</w:t>
          </w:r>
        </w:p>
      </w:docPartBody>
    </w:docPart>
    <w:docPart>
      <w:docPartPr>
        <w:name w:val="4E5EF2E3BBBF498D8DE21FF82CB7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87D7-3E6F-4C41-8865-50F9995C77A5}"/>
      </w:docPartPr>
      <w:docPartBody>
        <w:p w:rsidR="003B09ED" w:rsidRDefault="00000000">
          <w:pPr>
            <w:pStyle w:val="4E5EF2E3BBBF498D8DE21FF82CB7FAD4"/>
          </w:pPr>
          <w:r w:rsidRPr="004D3011">
            <w:t>Hobby #1</w:t>
          </w:r>
        </w:p>
      </w:docPartBody>
    </w:docPart>
    <w:docPart>
      <w:docPartPr>
        <w:name w:val="F2E359347F16423B8D9B594C5952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1B581-EDEB-47AC-8F7F-BA13656FC7A4}"/>
      </w:docPartPr>
      <w:docPartBody>
        <w:p w:rsidR="003B09ED" w:rsidRDefault="00000000">
          <w:pPr>
            <w:pStyle w:val="F2E359347F16423B8D9B594C5952970A"/>
          </w:pPr>
          <w:r w:rsidRPr="004D3011">
            <w:t>Hobby #2</w:t>
          </w:r>
        </w:p>
      </w:docPartBody>
    </w:docPart>
    <w:docPart>
      <w:docPartPr>
        <w:name w:val="043A684C42354A1888820DEC3C86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BAC9D-9A5A-4B82-AA9C-629BFC85F4E6}"/>
      </w:docPartPr>
      <w:docPartBody>
        <w:p w:rsidR="003B09ED" w:rsidRDefault="00000000">
          <w:pPr>
            <w:pStyle w:val="043A684C42354A1888820DEC3C865269"/>
          </w:pPr>
          <w:r w:rsidRPr="004D3011">
            <w:t>Hobby #3</w:t>
          </w:r>
        </w:p>
      </w:docPartBody>
    </w:docPart>
    <w:docPart>
      <w:docPartPr>
        <w:name w:val="A6421171DE9544028486E8B0D419F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269B8-6305-4743-8E1E-52F6EE4F9724}"/>
      </w:docPartPr>
      <w:docPartBody>
        <w:p w:rsidR="003B09ED" w:rsidRDefault="00000000">
          <w:pPr>
            <w:pStyle w:val="A6421171DE9544028486E8B0D419F6F1"/>
          </w:pPr>
          <w:r w:rsidRPr="004D3011">
            <w:t>Hobby #4</w:t>
          </w:r>
        </w:p>
      </w:docPartBody>
    </w:docPart>
    <w:docPart>
      <w:docPartPr>
        <w:name w:val="840784FCE5A749F784C2E601A1F1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C775F-6F44-478B-8359-0F4C416E343A}"/>
      </w:docPartPr>
      <w:docPartBody>
        <w:p w:rsidR="003B09ED" w:rsidRDefault="00000000">
          <w:pPr>
            <w:pStyle w:val="840784FCE5A749F784C2E601A1F1475A"/>
          </w:pPr>
          <w:r w:rsidRPr="00036450">
            <w:t>EDUCATION</w:t>
          </w:r>
        </w:p>
      </w:docPartBody>
    </w:docPart>
    <w:docPart>
      <w:docPartPr>
        <w:name w:val="07FAAFCE80024A088E3F8E71F398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D23F6-7F85-4C31-B85B-5FD58DFB3D60}"/>
      </w:docPartPr>
      <w:docPartBody>
        <w:p w:rsidR="003B09ED" w:rsidRDefault="00000000">
          <w:pPr>
            <w:pStyle w:val="07FAAFCE80024A088E3F8E71F398130D"/>
          </w:pPr>
          <w:r w:rsidRPr="00036450">
            <w:t>WORK EXPERIENCE</w:t>
          </w:r>
        </w:p>
      </w:docPartBody>
    </w:docPart>
    <w:docPart>
      <w:docPartPr>
        <w:name w:val="578FF6928F1A457194CEB24AFC00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65810-0B73-49B5-98D5-93310FF9C279}"/>
      </w:docPartPr>
      <w:docPartBody>
        <w:p w:rsidR="003B09ED" w:rsidRDefault="00000000">
          <w:pPr>
            <w:pStyle w:val="578FF6928F1A457194CEB24AFC00BB3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0"/>
    <w:rsid w:val="002439FB"/>
    <w:rsid w:val="003B09ED"/>
    <w:rsid w:val="005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B942A04E54790AEDE0EE4654A6F8D">
    <w:name w:val="E9CB942A04E54790AEDE0EE4654A6F8D"/>
  </w:style>
  <w:style w:type="paragraph" w:customStyle="1" w:styleId="4C032315D08F4396BAF94CE14D7FD513">
    <w:name w:val="4C032315D08F4396BAF94CE14D7FD513"/>
  </w:style>
  <w:style w:type="paragraph" w:customStyle="1" w:styleId="87AF3CFEEDEA4A54B375CA7C5D58DD3F">
    <w:name w:val="87AF3CFEEDEA4A54B375CA7C5D58DD3F"/>
  </w:style>
  <w:style w:type="paragraph" w:customStyle="1" w:styleId="74F2730C09C04C15B772444A1BD0AFE0">
    <w:name w:val="74F2730C09C04C15B772444A1BD0AFE0"/>
  </w:style>
  <w:style w:type="paragraph" w:customStyle="1" w:styleId="44DB8DF1EDD44A598C1BE2B3E08B8B67">
    <w:name w:val="44DB8DF1EDD44A598C1BE2B3E08B8B67"/>
  </w:style>
  <w:style w:type="paragraph" w:customStyle="1" w:styleId="62CD286150894C9C80DDD78860D28144">
    <w:name w:val="62CD286150894C9C80DDD78860D28144"/>
  </w:style>
  <w:style w:type="paragraph" w:customStyle="1" w:styleId="97A8375E23334F4595A099675822104F">
    <w:name w:val="97A8375E23334F4595A099675822104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C7051278EB84C12B465A34FD142F597">
    <w:name w:val="DC7051278EB84C12B465A34FD142F597"/>
  </w:style>
  <w:style w:type="paragraph" w:customStyle="1" w:styleId="A51514F3D7E141F38AAD2B46E3A8DE95">
    <w:name w:val="A51514F3D7E141F38AAD2B46E3A8DE95"/>
  </w:style>
  <w:style w:type="paragraph" w:customStyle="1" w:styleId="4E5EF2E3BBBF498D8DE21FF82CB7FAD4">
    <w:name w:val="4E5EF2E3BBBF498D8DE21FF82CB7FAD4"/>
  </w:style>
  <w:style w:type="paragraph" w:customStyle="1" w:styleId="F2E359347F16423B8D9B594C5952970A">
    <w:name w:val="F2E359347F16423B8D9B594C5952970A"/>
  </w:style>
  <w:style w:type="paragraph" w:customStyle="1" w:styleId="043A684C42354A1888820DEC3C865269">
    <w:name w:val="043A684C42354A1888820DEC3C865269"/>
  </w:style>
  <w:style w:type="paragraph" w:customStyle="1" w:styleId="A6421171DE9544028486E8B0D419F6F1">
    <w:name w:val="A6421171DE9544028486E8B0D419F6F1"/>
  </w:style>
  <w:style w:type="paragraph" w:customStyle="1" w:styleId="840784FCE5A749F784C2E601A1F1475A">
    <w:name w:val="840784FCE5A749F784C2E601A1F1475A"/>
  </w:style>
  <w:style w:type="paragraph" w:customStyle="1" w:styleId="07FAAFCE80024A088E3F8E71F398130D">
    <w:name w:val="07FAAFCE80024A088E3F8E71F398130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78FF6928F1A457194CEB24AFC00BB32">
    <w:name w:val="578FF6928F1A457194CEB24AFC00B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{05BCB184-B6F8-490F-844F-638C146C0D32}tf00546271_win32.dotx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2023-08-13T07:14:00Z</dcterms:created>
  <dcterms:modified xsi:type="dcterms:W3CDTF">2023-08-13T07:57:00Z</dcterms:modified>
</cp:coreProperties>
</file>