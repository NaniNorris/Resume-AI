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3D135F" w14:paraId="7DE81A20" w14:textId="77777777" w:rsidTr="00DA4271">
        <w:trPr>
          <w:trHeight w:val="71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597586A2" w14:textId="13927AFA" w:rsidR="000930DE" w:rsidRDefault="00D507EB" w:rsidP="00AD79E9">
            <w:pPr>
              <w:pStyle w:val="Subtitle"/>
            </w:pPr>
            <w:r>
              <w:t>{{name}}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0CBACC72" w14:textId="11ECD97A" w:rsidR="000930DE" w:rsidRPr="003D135F" w:rsidRDefault="00D507EB" w:rsidP="003D135F">
            <w:pPr>
              <w:pStyle w:val="ContactInfo"/>
            </w:pPr>
            <w:r>
              <w:t>{{</w:t>
            </w:r>
            <w:proofErr w:type="spellStart"/>
            <w:r>
              <w:t>phone</w:t>
            </w:r>
            <w:r w:rsidR="00DA7F84">
              <w:t>_</w:t>
            </w:r>
            <w:r>
              <w:t>number</w:t>
            </w:r>
            <w:proofErr w:type="spellEnd"/>
            <w:r>
              <w:t>}}</w:t>
            </w:r>
          </w:p>
          <w:p w14:paraId="7541F1D9" w14:textId="0AE74900" w:rsidR="000930DE" w:rsidRPr="003D135F" w:rsidRDefault="00D507EB" w:rsidP="003D135F">
            <w:pPr>
              <w:pStyle w:val="ContactInfo"/>
            </w:pPr>
            <w:r>
              <w:t>{{</w:t>
            </w:r>
            <w:proofErr w:type="spellStart"/>
            <w:r w:rsidR="00154A00">
              <w:t>email</w:t>
            </w:r>
            <w:r>
              <w:t>l</w:t>
            </w:r>
            <w:proofErr w:type="spellEnd"/>
            <w:r>
              <w:t>}}</w:t>
            </w:r>
            <w:r w:rsidR="00AD79E9" w:rsidRPr="003D135F">
              <w:t xml:space="preserve"> </w:t>
            </w:r>
          </w:p>
        </w:tc>
      </w:tr>
      <w:tr w:rsidR="000930DE" w14:paraId="2DC9E714" w14:textId="77777777" w:rsidTr="002837B3">
        <w:trPr>
          <w:trHeight w:val="357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C3F270C" w14:textId="1308F5FE" w:rsidR="002837B3" w:rsidRPr="002837B3" w:rsidRDefault="00D507EB" w:rsidP="002837B3">
            <w:r>
              <w:t>{{summary}</w:t>
            </w:r>
            <w:r w:rsidR="00004C94">
              <w:t>}</w:t>
            </w:r>
          </w:p>
        </w:tc>
      </w:tr>
      <w:tr w:rsidR="004D4E50" w14:paraId="55AEF332" w14:textId="77777777" w:rsidTr="002837B3">
        <w:trPr>
          <w:trHeight w:val="3488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5B2BD70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58B8857642734043AF6CF4CD8E93D767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251A3CFE" w14:textId="4E9B131E" w:rsidR="00F62BAE" w:rsidRPr="00C35EF0" w:rsidRDefault="00D507EB" w:rsidP="003F1B98">
            <w:pPr>
              <w:pStyle w:val="Heading2"/>
            </w:pPr>
            <w:r>
              <w:t>{{job_roll_</w:t>
            </w:r>
            <w:r w:rsidR="00F26F62">
              <w:t>i</w:t>
            </w:r>
            <w:r>
              <w:t>}}</w:t>
            </w:r>
          </w:p>
          <w:p w14:paraId="7AA2A4CD" w14:textId="63B3F9D3" w:rsidR="004D4E50" w:rsidRPr="003F1B98" w:rsidRDefault="00D507EB" w:rsidP="003F1B98">
            <w:pPr>
              <w:pStyle w:val="Heading3"/>
            </w:pPr>
            <w:r>
              <w:t>{{</w:t>
            </w:r>
            <w:proofErr w:type="spellStart"/>
            <w:r>
              <w:t>company_name_</w:t>
            </w:r>
            <w:r w:rsidR="00F26F62">
              <w:t>i</w:t>
            </w:r>
            <w:proofErr w:type="spellEnd"/>
            <w:r>
              <w:t>}}</w:t>
            </w:r>
          </w:p>
          <w:p w14:paraId="4C994615" w14:textId="043D554D" w:rsidR="000524A9" w:rsidRPr="003F1B98" w:rsidRDefault="00D507EB" w:rsidP="003F1B98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{{tenure_</w:t>
            </w:r>
            <w:r w:rsidR="00F26F62">
              <w:rPr>
                <w:rFonts w:ascii="Gill Sans MT" w:hAnsi="Gill Sans MT"/>
                <w:caps/>
                <w:color w:val="000000" w:themeColor="text1"/>
                <w:spacing w:val="10"/>
              </w:rPr>
              <w:t>i</w:t>
            </w: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}}</w:t>
            </w:r>
          </w:p>
          <w:p w14:paraId="3F327C86" w14:textId="1181635C" w:rsidR="004D4E50" w:rsidRDefault="00D507EB" w:rsidP="004D4E50">
            <w:r>
              <w:t>{{</w:t>
            </w:r>
            <w:proofErr w:type="spellStart"/>
            <w:r>
              <w:t>work_exp_</w:t>
            </w:r>
            <w:r w:rsidR="00F26F62">
              <w:t>i</w:t>
            </w:r>
            <w:proofErr w:type="spellEnd"/>
            <w:r>
              <w:t>}}</w:t>
            </w:r>
          </w:p>
          <w:p w14:paraId="71D13F73" w14:textId="3DA3F533" w:rsidR="00D507EB" w:rsidRPr="00C35EF0" w:rsidRDefault="00D507EB" w:rsidP="00D507EB">
            <w:pPr>
              <w:pStyle w:val="Heading2"/>
            </w:pPr>
            <w:r>
              <w:t>{{job_roll_</w:t>
            </w:r>
            <w:r w:rsidR="00F26F62">
              <w:t>ii</w:t>
            </w:r>
            <w:r>
              <w:t>}}</w:t>
            </w:r>
          </w:p>
          <w:p w14:paraId="037C1385" w14:textId="1926144D" w:rsidR="00D507EB" w:rsidRPr="003F1B98" w:rsidRDefault="00D507EB" w:rsidP="00D507EB">
            <w:pPr>
              <w:pStyle w:val="Heading3"/>
            </w:pPr>
            <w:r>
              <w:t>{{</w:t>
            </w:r>
            <w:proofErr w:type="spellStart"/>
            <w:r>
              <w:t>company_name_</w:t>
            </w:r>
            <w:r w:rsidR="00F26F62">
              <w:t>ii</w:t>
            </w:r>
            <w:proofErr w:type="spellEnd"/>
            <w:r>
              <w:t>}}</w:t>
            </w:r>
          </w:p>
          <w:p w14:paraId="4A0588CB" w14:textId="46612D40" w:rsidR="00D507EB" w:rsidRPr="003F1B98" w:rsidRDefault="00D507EB" w:rsidP="00D507EB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{{tenure_</w:t>
            </w:r>
            <w:r w:rsidR="00F26F62">
              <w:rPr>
                <w:rFonts w:ascii="Gill Sans MT" w:hAnsi="Gill Sans MT"/>
                <w:caps/>
                <w:color w:val="000000" w:themeColor="text1"/>
                <w:spacing w:val="10"/>
              </w:rPr>
              <w:t>ii</w:t>
            </w: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}}</w:t>
            </w:r>
          </w:p>
          <w:p w14:paraId="7F5306DC" w14:textId="5399BD45" w:rsidR="00D507EB" w:rsidRDefault="00D507EB" w:rsidP="00D507EB">
            <w:r>
              <w:t>{{</w:t>
            </w:r>
            <w:proofErr w:type="spellStart"/>
            <w:r>
              <w:t>work_exp_</w:t>
            </w:r>
            <w:r w:rsidR="00F26F62">
              <w:t>ii</w:t>
            </w:r>
            <w:proofErr w:type="spellEnd"/>
            <w:r>
              <w:t>}}</w:t>
            </w:r>
          </w:p>
          <w:p w14:paraId="2F2265FA" w14:textId="55230DB6" w:rsidR="00D507EB" w:rsidRDefault="00D507EB" w:rsidP="00D507EB">
            <w:r>
              <w:t>{{</w:t>
            </w:r>
            <w:proofErr w:type="spellStart"/>
            <w:r>
              <w:t>work_exp_</w:t>
            </w:r>
            <w:r w:rsidR="00F26F62">
              <w:t>ii</w:t>
            </w:r>
            <w:proofErr w:type="spellEnd"/>
            <w:r>
              <w:t>}}</w:t>
            </w:r>
          </w:p>
        </w:tc>
      </w:tr>
      <w:tr w:rsidR="00D507EB" w14:paraId="192C5623" w14:textId="77777777" w:rsidTr="002837B3">
        <w:trPr>
          <w:trHeight w:val="973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FFE7854" w14:textId="77777777" w:rsidR="00D507EB" w:rsidRDefault="00D507EB" w:rsidP="008D169E">
            <w:pPr>
              <w:pStyle w:val="Heading1"/>
            </w:pPr>
            <w:r>
              <w:t>Achivements</w:t>
            </w:r>
          </w:p>
          <w:p w14:paraId="144029C2" w14:textId="77777777" w:rsidR="00BC2AD1" w:rsidRPr="00BC2AD1" w:rsidRDefault="00BC2AD1" w:rsidP="00BC2AD1"/>
          <w:p w14:paraId="7FBFBA09" w14:textId="5ACA71AC" w:rsidR="00D507EB" w:rsidRDefault="00D507EB" w:rsidP="00BC2AD1">
            <w:pPr>
              <w:pStyle w:val="ListParagraph"/>
              <w:numPr>
                <w:ilvl w:val="0"/>
                <w:numId w:val="4"/>
              </w:numPr>
            </w:pPr>
            <w:r>
              <w:t>{{</w:t>
            </w:r>
            <w:proofErr w:type="spellStart"/>
            <w:r>
              <w:t>achivements_</w:t>
            </w:r>
            <w:r w:rsidR="00F26F62">
              <w:t>i</w:t>
            </w:r>
            <w:proofErr w:type="spellEnd"/>
            <w:r>
              <w:t>}}</w:t>
            </w:r>
          </w:p>
          <w:p w14:paraId="2C1ABF5E" w14:textId="47F29885" w:rsidR="00BC2AD1" w:rsidRPr="00D507EB" w:rsidRDefault="00BC2AD1" w:rsidP="00BC2AD1">
            <w:pPr>
              <w:pStyle w:val="ListParagraph"/>
              <w:numPr>
                <w:ilvl w:val="0"/>
                <w:numId w:val="4"/>
              </w:numPr>
            </w:pPr>
            <w:r>
              <w:t>{{</w:t>
            </w:r>
            <w:proofErr w:type="spellStart"/>
            <w:r>
              <w:t>achivements_</w:t>
            </w:r>
            <w:r w:rsidR="00F26F62">
              <w:t>ii</w:t>
            </w:r>
            <w:proofErr w:type="spellEnd"/>
            <w:r>
              <w:t>}}</w:t>
            </w:r>
          </w:p>
        </w:tc>
      </w:tr>
      <w:tr w:rsidR="000930DE" w14:paraId="30ED03D3" w14:textId="77777777" w:rsidTr="00DA4271">
        <w:trPr>
          <w:trHeight w:val="3661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BE6B3DC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290A045D8FCD4EE9B6F76A04D4043D80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6C8ECDBE" w14:textId="1FBEB9DC" w:rsidR="00F62BAE" w:rsidRPr="00C35EF0" w:rsidRDefault="00453639" w:rsidP="00A30F99">
            <w:pPr>
              <w:pStyle w:val="Heading2"/>
            </w:pPr>
            <w:r>
              <w:t xml:space="preserve">1. </w:t>
            </w:r>
            <w:r w:rsidR="00A46ED2">
              <w:t>{{education_</w:t>
            </w:r>
            <w:r w:rsidR="00F26F62">
              <w:t>i</w:t>
            </w:r>
            <w:r w:rsidR="00A46ED2">
              <w:t>}}</w:t>
            </w:r>
          </w:p>
          <w:p w14:paraId="3E12E721" w14:textId="37622B0A" w:rsidR="000524A9" w:rsidRDefault="00A46ED2" w:rsidP="00A46ED2">
            <w:pPr>
              <w:pStyle w:val="Heading3"/>
            </w:pPr>
            <w:r>
              <w:t>{{</w:t>
            </w:r>
            <w:proofErr w:type="spellStart"/>
            <w:r>
              <w:t>college_</w:t>
            </w:r>
            <w:r w:rsidR="00F26F62">
              <w:t>i</w:t>
            </w:r>
            <w:proofErr w:type="spellEnd"/>
            <w:r>
              <w:t>}</w:t>
            </w:r>
            <w:proofErr w:type="gramStart"/>
            <w:r>
              <w:t>} ,</w:t>
            </w:r>
            <w:proofErr w:type="gramEnd"/>
            <w:r>
              <w:t xml:space="preserve"> {{</w:t>
            </w:r>
            <w:proofErr w:type="spellStart"/>
            <w:r>
              <w:t>year_</w:t>
            </w:r>
            <w:r w:rsidR="00F26F62">
              <w:t>i</w:t>
            </w:r>
            <w:proofErr w:type="spellEnd"/>
            <w:r>
              <w:t>}}</w:t>
            </w:r>
          </w:p>
          <w:p w14:paraId="59296209" w14:textId="18AF0A8A" w:rsidR="000930DE" w:rsidRDefault="00A46ED2" w:rsidP="00A46ED2">
            <w:pPr>
              <w:pStyle w:val="ListBullet"/>
              <w:numPr>
                <w:ilvl w:val="0"/>
                <w:numId w:val="6"/>
              </w:numPr>
            </w:pPr>
            <w:r>
              <w:t>Score – {{</w:t>
            </w:r>
            <w:proofErr w:type="spellStart"/>
            <w:r>
              <w:t>grade_</w:t>
            </w:r>
            <w:r w:rsidR="00F26F62">
              <w:t>i</w:t>
            </w:r>
            <w:proofErr w:type="spellEnd"/>
            <w:r>
              <w:t>}}</w:t>
            </w:r>
            <w:r w:rsidR="00AD79E9">
              <w:t xml:space="preserve"> </w:t>
            </w:r>
          </w:p>
          <w:p w14:paraId="23A2EBFB" w14:textId="68F0D8A5" w:rsidR="00A46ED2" w:rsidRPr="00C35EF0" w:rsidRDefault="00453639" w:rsidP="00A46ED2">
            <w:pPr>
              <w:pStyle w:val="Heading2"/>
            </w:pPr>
            <w:r>
              <w:t xml:space="preserve">2. </w:t>
            </w:r>
            <w:r w:rsidR="00A46ED2">
              <w:t>{{education_</w:t>
            </w:r>
            <w:r w:rsidR="00F26F62">
              <w:t>ii</w:t>
            </w:r>
            <w:r w:rsidR="00A46ED2">
              <w:t>}}</w:t>
            </w:r>
          </w:p>
          <w:p w14:paraId="3C43C790" w14:textId="20AE7DD9" w:rsidR="00A46ED2" w:rsidRDefault="00A46ED2" w:rsidP="00A46ED2">
            <w:pPr>
              <w:pStyle w:val="Heading3"/>
            </w:pPr>
            <w:r>
              <w:t>{{</w:t>
            </w:r>
            <w:proofErr w:type="spellStart"/>
            <w:r>
              <w:t>college_</w:t>
            </w:r>
            <w:r w:rsidR="00F26F62">
              <w:t>ii</w:t>
            </w:r>
            <w:proofErr w:type="spellEnd"/>
            <w:r>
              <w:t>}</w:t>
            </w:r>
            <w:proofErr w:type="gramStart"/>
            <w:r>
              <w:t>} ,</w:t>
            </w:r>
            <w:proofErr w:type="gramEnd"/>
            <w:r>
              <w:t xml:space="preserve"> {{</w:t>
            </w:r>
            <w:proofErr w:type="spellStart"/>
            <w:r>
              <w:t>year_</w:t>
            </w:r>
            <w:r w:rsidR="00F26F62">
              <w:t>ii</w:t>
            </w:r>
            <w:proofErr w:type="spellEnd"/>
            <w:r>
              <w:t>}}</w:t>
            </w:r>
          </w:p>
          <w:p w14:paraId="2267009E" w14:textId="18AB4CB1" w:rsidR="002837B3" w:rsidRDefault="00A46ED2" w:rsidP="002837B3">
            <w:pPr>
              <w:pStyle w:val="ListBullet"/>
              <w:numPr>
                <w:ilvl w:val="0"/>
                <w:numId w:val="5"/>
              </w:numPr>
            </w:pPr>
            <w:r>
              <w:t>Score – {{</w:t>
            </w:r>
            <w:proofErr w:type="spellStart"/>
            <w:r>
              <w:t>grade_</w:t>
            </w:r>
            <w:r w:rsidR="00F26F62">
              <w:t>ii</w:t>
            </w:r>
            <w:proofErr w:type="spellEnd"/>
            <w:r>
              <w:t>}}</w:t>
            </w:r>
          </w:p>
          <w:p w14:paraId="68041176" w14:textId="671A4531" w:rsidR="00DA4271" w:rsidRPr="00C35EF0" w:rsidRDefault="00453639" w:rsidP="00DA4271">
            <w:pPr>
              <w:pStyle w:val="Heading2"/>
            </w:pPr>
            <w:r>
              <w:t xml:space="preserve">3. </w:t>
            </w:r>
            <w:r w:rsidR="00DA4271">
              <w:t>{{education_</w:t>
            </w:r>
            <w:r w:rsidR="00F26F62">
              <w:t>iii</w:t>
            </w:r>
            <w:r w:rsidR="00DA4271">
              <w:t>}}</w:t>
            </w:r>
          </w:p>
          <w:p w14:paraId="7F1EC73C" w14:textId="33C491FD" w:rsidR="00DA4271" w:rsidRDefault="00DA4271" w:rsidP="00DA4271">
            <w:pPr>
              <w:pStyle w:val="Heading3"/>
            </w:pPr>
            <w:r>
              <w:t>{{</w:t>
            </w:r>
            <w:proofErr w:type="spellStart"/>
            <w:r>
              <w:t>college_</w:t>
            </w:r>
            <w:r w:rsidR="00F26F62">
              <w:t>iii</w:t>
            </w:r>
            <w:proofErr w:type="spellEnd"/>
            <w:r>
              <w:t>}</w:t>
            </w:r>
            <w:proofErr w:type="gramStart"/>
            <w:r>
              <w:t>} ,</w:t>
            </w:r>
            <w:proofErr w:type="gramEnd"/>
            <w:r>
              <w:t xml:space="preserve"> {{</w:t>
            </w:r>
            <w:proofErr w:type="spellStart"/>
            <w:r>
              <w:t>year_</w:t>
            </w:r>
            <w:r w:rsidR="00F26F62">
              <w:t>iii</w:t>
            </w:r>
            <w:proofErr w:type="spellEnd"/>
            <w:r>
              <w:t>}}</w:t>
            </w:r>
          </w:p>
          <w:p w14:paraId="0CE7BA91" w14:textId="13B34BBE" w:rsidR="00DA4271" w:rsidRDefault="00DA4271" w:rsidP="00DA4271">
            <w:pPr>
              <w:pStyle w:val="ListBullet"/>
              <w:numPr>
                <w:ilvl w:val="0"/>
                <w:numId w:val="5"/>
              </w:numPr>
            </w:pPr>
            <w:r>
              <w:t>Score – {{</w:t>
            </w:r>
            <w:proofErr w:type="spellStart"/>
            <w:r>
              <w:t>grade_</w:t>
            </w:r>
            <w:r w:rsidR="00F26F62">
              <w:t>iii</w:t>
            </w:r>
            <w:proofErr w:type="spellEnd"/>
            <w:r>
              <w:t>}}</w:t>
            </w:r>
          </w:p>
        </w:tc>
      </w:tr>
      <w:tr w:rsidR="004D4E50" w14:paraId="3499BB23" w14:textId="77777777" w:rsidTr="002837B3">
        <w:trPr>
          <w:trHeight w:val="321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FB88382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19C9A50D66984CAABED7B2CBC7358BA3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783A0337" w14:textId="77777777" w:rsidTr="00F81261">
        <w:trPr>
          <w:trHeight w:val="22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08AD0E4D" w14:textId="6096C11C" w:rsidR="004D4E50" w:rsidRDefault="00F81261" w:rsidP="000930DE">
            <w:pPr>
              <w:pStyle w:val="ListBullet"/>
            </w:pPr>
            <w:r>
              <w:t>{{</w:t>
            </w:r>
            <w:proofErr w:type="spellStart"/>
            <w:r>
              <w:t>skill_</w:t>
            </w:r>
            <w:r w:rsidR="00F26F62">
              <w:t>i</w:t>
            </w:r>
            <w:proofErr w:type="spellEnd"/>
            <w:r>
              <w:t>}}</w:t>
            </w:r>
          </w:p>
          <w:p w14:paraId="11F68B87" w14:textId="2C7CF3AA" w:rsidR="004D4E50" w:rsidRDefault="00F81261" w:rsidP="00F81261">
            <w:pPr>
              <w:pStyle w:val="ListBullet"/>
            </w:pPr>
            <w:r>
              <w:t>{{</w:t>
            </w:r>
            <w:proofErr w:type="spellStart"/>
            <w:r>
              <w:t>skill_</w:t>
            </w:r>
            <w:r w:rsidR="00F26F62">
              <w:t>ii</w:t>
            </w:r>
            <w:proofErr w:type="spellEnd"/>
            <w:r>
              <w:t>}}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3A5383B3" w14:textId="579DE8F5" w:rsidR="00AD79E9" w:rsidRDefault="00F81261" w:rsidP="00AD79E9">
            <w:pPr>
              <w:pStyle w:val="ListBullet"/>
            </w:pPr>
            <w:r>
              <w:t>{{</w:t>
            </w:r>
            <w:proofErr w:type="spellStart"/>
            <w:r>
              <w:t>skill_</w:t>
            </w:r>
            <w:r w:rsidR="00F26F62">
              <w:t>iii</w:t>
            </w:r>
            <w:proofErr w:type="spellEnd"/>
            <w:r>
              <w:t>}}</w:t>
            </w:r>
          </w:p>
          <w:p w14:paraId="09D62AF1" w14:textId="308E0E30" w:rsidR="004D4E50" w:rsidRPr="00CE3B09" w:rsidRDefault="00F81261" w:rsidP="00F81261">
            <w:pPr>
              <w:pStyle w:val="ListBullet"/>
            </w:pPr>
            <w:r>
              <w:t>{{</w:t>
            </w:r>
            <w:proofErr w:type="spellStart"/>
            <w:r>
              <w:t>skill_</w:t>
            </w:r>
            <w:r w:rsidR="00F26F62">
              <w:t>iiii</w:t>
            </w:r>
            <w:proofErr w:type="spellEnd"/>
            <w:r>
              <w:t>}}</w:t>
            </w:r>
          </w:p>
        </w:tc>
      </w:tr>
    </w:tbl>
    <w:p w14:paraId="649A4080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18F4" w14:textId="77777777" w:rsidR="00EC1DFE" w:rsidRDefault="00EC1DFE" w:rsidP="001D4099">
      <w:pPr>
        <w:spacing w:line="240" w:lineRule="auto"/>
      </w:pPr>
      <w:r>
        <w:separator/>
      </w:r>
    </w:p>
  </w:endnote>
  <w:endnote w:type="continuationSeparator" w:id="0">
    <w:p w14:paraId="6EC82E87" w14:textId="77777777" w:rsidR="00EC1DFE" w:rsidRDefault="00EC1DFE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9D30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0B41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3FC2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75E1" w14:textId="77777777" w:rsidR="00EC1DFE" w:rsidRDefault="00EC1DFE" w:rsidP="001D4099">
      <w:pPr>
        <w:spacing w:line="240" w:lineRule="auto"/>
      </w:pPr>
      <w:r>
        <w:separator/>
      </w:r>
    </w:p>
  </w:footnote>
  <w:footnote w:type="continuationSeparator" w:id="0">
    <w:p w14:paraId="59B78A87" w14:textId="77777777" w:rsidR="00EC1DFE" w:rsidRDefault="00EC1DFE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4735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5D95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7AEC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AD0CEC"/>
    <w:multiLevelType w:val="hybridMultilevel"/>
    <w:tmpl w:val="E3D85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CD28DE"/>
    <w:multiLevelType w:val="hybridMultilevel"/>
    <w:tmpl w:val="119CD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A28FD"/>
    <w:multiLevelType w:val="hybridMultilevel"/>
    <w:tmpl w:val="5EA40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0"/>
  </w:num>
  <w:num w:numId="2" w16cid:durableId="1475752314">
    <w:abstractNumId w:val="3"/>
  </w:num>
  <w:num w:numId="3" w16cid:durableId="1017973236">
    <w:abstractNumId w:val="1"/>
  </w:num>
  <w:num w:numId="4" w16cid:durableId="1704670887">
    <w:abstractNumId w:val="4"/>
  </w:num>
  <w:num w:numId="5" w16cid:durableId="1975256413">
    <w:abstractNumId w:val="5"/>
  </w:num>
  <w:num w:numId="6" w16cid:durableId="127613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B"/>
    <w:rsid w:val="00004C94"/>
    <w:rsid w:val="000524A9"/>
    <w:rsid w:val="000728A9"/>
    <w:rsid w:val="000761F2"/>
    <w:rsid w:val="000930DE"/>
    <w:rsid w:val="000E1FE9"/>
    <w:rsid w:val="00154A00"/>
    <w:rsid w:val="00180710"/>
    <w:rsid w:val="001D4099"/>
    <w:rsid w:val="001D7755"/>
    <w:rsid w:val="002203E2"/>
    <w:rsid w:val="00222532"/>
    <w:rsid w:val="002837B3"/>
    <w:rsid w:val="00285F5A"/>
    <w:rsid w:val="002C06D6"/>
    <w:rsid w:val="0030456C"/>
    <w:rsid w:val="00366336"/>
    <w:rsid w:val="00382EA8"/>
    <w:rsid w:val="003D135F"/>
    <w:rsid w:val="003F1B98"/>
    <w:rsid w:val="004303D4"/>
    <w:rsid w:val="00453639"/>
    <w:rsid w:val="004D2889"/>
    <w:rsid w:val="004D4E50"/>
    <w:rsid w:val="005001F9"/>
    <w:rsid w:val="00510684"/>
    <w:rsid w:val="005937B7"/>
    <w:rsid w:val="005F56A3"/>
    <w:rsid w:val="00615397"/>
    <w:rsid w:val="00643E15"/>
    <w:rsid w:val="006D15E3"/>
    <w:rsid w:val="006F747B"/>
    <w:rsid w:val="00780B8E"/>
    <w:rsid w:val="007A6961"/>
    <w:rsid w:val="007E2006"/>
    <w:rsid w:val="00823601"/>
    <w:rsid w:val="00867C58"/>
    <w:rsid w:val="00886679"/>
    <w:rsid w:val="008B4069"/>
    <w:rsid w:val="008D169E"/>
    <w:rsid w:val="009D1FF3"/>
    <w:rsid w:val="00A30F99"/>
    <w:rsid w:val="00A40DEC"/>
    <w:rsid w:val="00A46ED2"/>
    <w:rsid w:val="00A66AFF"/>
    <w:rsid w:val="00AD79E9"/>
    <w:rsid w:val="00B46605"/>
    <w:rsid w:val="00B877AA"/>
    <w:rsid w:val="00B936CF"/>
    <w:rsid w:val="00BC2AD1"/>
    <w:rsid w:val="00C35EF0"/>
    <w:rsid w:val="00C44C24"/>
    <w:rsid w:val="00CC0FFE"/>
    <w:rsid w:val="00CE3B09"/>
    <w:rsid w:val="00D507EB"/>
    <w:rsid w:val="00D86211"/>
    <w:rsid w:val="00D92978"/>
    <w:rsid w:val="00DA4271"/>
    <w:rsid w:val="00DA7F84"/>
    <w:rsid w:val="00EA604D"/>
    <w:rsid w:val="00EC1DFE"/>
    <w:rsid w:val="00F255EB"/>
    <w:rsid w:val="00F26F62"/>
    <w:rsid w:val="00F42731"/>
    <w:rsid w:val="00F62BAE"/>
    <w:rsid w:val="00F81261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FC0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EB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i_Norris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8857642734043AF6CF4CD8E93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54D0-BA6D-44ED-BEE1-BF9FCC826AE2}"/>
      </w:docPartPr>
      <w:docPartBody>
        <w:p w:rsidR="00F458C8" w:rsidRDefault="00000000">
          <w:pPr>
            <w:pStyle w:val="58B8857642734043AF6CF4CD8E93D767"/>
          </w:pPr>
          <w:r w:rsidRPr="003F1B98">
            <w:t>Experience</w:t>
          </w:r>
        </w:p>
      </w:docPartBody>
    </w:docPart>
    <w:docPart>
      <w:docPartPr>
        <w:name w:val="290A045D8FCD4EE9B6F76A04D404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2751-CC2E-48E2-B2B6-CAB6822EC497}"/>
      </w:docPartPr>
      <w:docPartBody>
        <w:p w:rsidR="00F458C8" w:rsidRDefault="00000000">
          <w:pPr>
            <w:pStyle w:val="290A045D8FCD4EE9B6F76A04D4043D80"/>
          </w:pPr>
          <w:r w:rsidRPr="008D169E">
            <w:t>Education</w:t>
          </w:r>
        </w:p>
      </w:docPartBody>
    </w:docPart>
    <w:docPart>
      <w:docPartPr>
        <w:name w:val="19C9A50D66984CAABED7B2CBC7358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3061-C2B0-4DD2-8954-B6F2CFB0EF4C}"/>
      </w:docPartPr>
      <w:docPartBody>
        <w:p w:rsidR="00F458C8" w:rsidRDefault="00000000">
          <w:pPr>
            <w:pStyle w:val="19C9A50D66984CAABED7B2CBC7358BA3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F2"/>
    <w:rsid w:val="001A6223"/>
    <w:rsid w:val="002D48F2"/>
    <w:rsid w:val="007217AE"/>
    <w:rsid w:val="00AD7A96"/>
    <w:rsid w:val="00F4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B8857642734043AF6CF4CD8E93D767">
    <w:name w:val="58B8857642734043AF6CF4CD8E93D767"/>
  </w:style>
  <w:style w:type="paragraph" w:customStyle="1" w:styleId="290A045D8FCD4EE9B6F76A04D4043D80">
    <w:name w:val="290A045D8FCD4EE9B6F76A04D4043D80"/>
  </w:style>
  <w:style w:type="paragraph" w:customStyle="1" w:styleId="19C9A50D66984CAABED7B2CBC7358BA3">
    <w:name w:val="19C9A50D66984CAABED7B2CBC7358BA3"/>
  </w:style>
  <w:style w:type="character" w:styleId="PlaceholderText">
    <w:name w:val="Placeholder Text"/>
    <w:basedOn w:val="DefaultParagraphFont"/>
    <w:uiPriority w:val="99"/>
    <w:semiHidden/>
    <w:rsid w:val="002D48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2023-08-13T12:56:00Z</dcterms:created>
  <dcterms:modified xsi:type="dcterms:W3CDTF">2023-08-20T13:39:00Z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